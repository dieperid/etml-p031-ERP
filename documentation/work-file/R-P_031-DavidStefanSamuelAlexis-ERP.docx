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A2" w:rsidRPr="00BF3067" w:rsidRDefault="0053355A" w:rsidP="00E016A2">
      <w:pPr>
        <w:pStyle w:val="Citationintense"/>
        <w:rPr>
          <w:rFonts w:ascii="Verdana" w:hAnsi="Verdana"/>
        </w:rPr>
      </w:pPr>
      <w:r w:rsidRPr="00BF3067">
        <w:rPr>
          <w:rFonts w:ascii="Verdana" w:hAnsi="Verdana"/>
        </w:rPr>
        <w:t xml:space="preserve">P_031 </w:t>
      </w:r>
      <w:r w:rsidR="00EC6B8F">
        <w:rPr>
          <w:rFonts w:ascii="Verdana" w:hAnsi="Verdana"/>
        </w:rPr>
        <w:t>ERP</w:t>
      </w:r>
    </w:p>
    <w:p w:rsidR="00F80955" w:rsidRPr="00BF3067" w:rsidRDefault="00F80955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4C23F9" w:rsidRPr="00BF3067" w:rsidRDefault="004C23F9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EC6B8F" w:rsidRDefault="00EC6B8F" w:rsidP="00F80955">
      <w:pPr>
        <w:rPr>
          <w:noProof/>
          <w:lang w:eastAsia="fr-CH"/>
        </w:rPr>
      </w:pPr>
    </w:p>
    <w:p w:rsidR="00F80955" w:rsidRPr="00BF3067" w:rsidRDefault="00EC6B8F" w:rsidP="00EC6B8F">
      <w:pPr>
        <w:jc w:val="center"/>
        <w:rPr>
          <w:rFonts w:ascii="Verdana" w:hAnsi="Verdana"/>
        </w:rPr>
      </w:pPr>
      <w:r>
        <w:rPr>
          <w:noProof/>
          <w:lang w:eastAsia="fr-CH"/>
        </w:rPr>
        <w:drawing>
          <wp:inline distT="0" distB="0" distL="0" distR="0">
            <wp:extent cx="4648200" cy="3533775"/>
            <wp:effectExtent l="0" t="0" r="0" b="9525"/>
            <wp:docPr id="10" name="Image 10" descr="Les ERP et logiciels de gestion d&amp;#39;activité sont les logiciels les plus  plébiscités par 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ERP et logiciels de gestion d&amp;#39;activité sont les logiciels les plus  plébiscités par l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3" t="12236" r="8399" b="26422"/>
                    <a:stretch/>
                  </pic:blipFill>
                  <pic:spPr bwMode="auto">
                    <a:xfrm>
                      <a:off x="0" y="0"/>
                      <a:ext cx="4648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955" w:rsidRPr="00BF3067" w:rsidRDefault="00F80955" w:rsidP="00F80955">
      <w:pPr>
        <w:rPr>
          <w:rFonts w:ascii="Verdana" w:hAnsi="Verdana"/>
        </w:rPr>
      </w:pPr>
    </w:p>
    <w:p w:rsidR="00FC659F" w:rsidRPr="00BF3067" w:rsidRDefault="00FC659F" w:rsidP="00F80955">
      <w:pPr>
        <w:rPr>
          <w:rFonts w:ascii="Verdana" w:hAnsi="Verdana"/>
        </w:rPr>
      </w:pPr>
    </w:p>
    <w:p w:rsidR="00E515A2" w:rsidRPr="00BF3067" w:rsidRDefault="00E515A2" w:rsidP="00F80955">
      <w:pPr>
        <w:rPr>
          <w:rFonts w:ascii="Verdana" w:hAnsi="Verdana"/>
        </w:rPr>
      </w:pPr>
    </w:p>
    <w:p w:rsidR="004C23F9" w:rsidRPr="00BF3067" w:rsidRDefault="004C23F9" w:rsidP="00F80955">
      <w:pPr>
        <w:rPr>
          <w:rFonts w:ascii="Verdana" w:hAnsi="Verdana"/>
        </w:rPr>
      </w:pP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David Dieperink, Stefan Petrovic</w:t>
      </w: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 xml:space="preserve">Alexis Rojas, Samuel </w:t>
      </w:r>
      <w:proofErr w:type="spellStart"/>
      <w:r w:rsidRPr="00BF3067">
        <w:rPr>
          <w:rFonts w:ascii="Verdana" w:hAnsi="Verdana"/>
          <w:sz w:val="20"/>
        </w:rPr>
        <w:t>H</w:t>
      </w:r>
      <w:r w:rsidR="009A0A56" w:rsidRPr="00BF3067">
        <w:rPr>
          <w:rFonts w:ascii="Verdana" w:hAnsi="Verdana"/>
          <w:sz w:val="20"/>
        </w:rPr>
        <w:t>ö</w:t>
      </w:r>
      <w:r w:rsidRPr="00BF3067">
        <w:rPr>
          <w:rFonts w:ascii="Verdana" w:hAnsi="Verdana"/>
          <w:sz w:val="20"/>
        </w:rPr>
        <w:t>rler</w:t>
      </w:r>
      <w:proofErr w:type="spellEnd"/>
    </w:p>
    <w:p w:rsidR="00F80955" w:rsidRPr="00BF3067" w:rsidRDefault="005F50A0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Classe :</w:t>
      </w:r>
      <w:r w:rsidR="00B34E93" w:rsidRPr="00BF3067">
        <w:rPr>
          <w:rFonts w:ascii="Verdana" w:hAnsi="Verdana"/>
          <w:sz w:val="20"/>
        </w:rPr>
        <w:t xml:space="preserve"> </w:t>
      </w:r>
      <w:r w:rsidR="00F80955" w:rsidRPr="00BF3067">
        <w:rPr>
          <w:rFonts w:ascii="Verdana" w:hAnsi="Verdana"/>
          <w:sz w:val="20"/>
        </w:rPr>
        <w:t>CID2a</w:t>
      </w:r>
    </w:p>
    <w:p w:rsidR="00F80955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>ETML – N508</w:t>
      </w:r>
    </w:p>
    <w:p w:rsidR="00FC659F" w:rsidRPr="00BF3067" w:rsidRDefault="00F80955" w:rsidP="00F80955">
      <w:pPr>
        <w:spacing w:after="0"/>
        <w:jc w:val="center"/>
        <w:rPr>
          <w:rFonts w:ascii="Verdana" w:hAnsi="Verdana"/>
          <w:sz w:val="20"/>
        </w:rPr>
      </w:pPr>
      <w:r w:rsidRPr="00BF3067">
        <w:rPr>
          <w:rFonts w:ascii="Verdana" w:hAnsi="Verdana"/>
          <w:sz w:val="20"/>
        </w:rPr>
        <w:t xml:space="preserve">CP : Cyril </w:t>
      </w:r>
      <w:proofErr w:type="spellStart"/>
      <w:r w:rsidRPr="00BF3067">
        <w:rPr>
          <w:rFonts w:ascii="Verdana" w:hAnsi="Verdana"/>
          <w:sz w:val="20"/>
        </w:rPr>
        <w:t>Sokoloff</w:t>
      </w:r>
      <w:proofErr w:type="spellEnd"/>
    </w:p>
    <w:p w:rsidR="00FC659F" w:rsidRPr="00BF3067" w:rsidRDefault="00FC659F">
      <w:pPr>
        <w:rPr>
          <w:rFonts w:ascii="Verdana" w:hAnsi="Verdana"/>
        </w:rPr>
      </w:pPr>
      <w:r w:rsidRPr="00BF3067">
        <w:rPr>
          <w:rFonts w:ascii="Verdana" w:hAnsi="Verdana"/>
        </w:rPr>
        <w:br w:type="page"/>
      </w:r>
    </w:p>
    <w:p w:rsidR="00C67272" w:rsidRPr="00BF3067" w:rsidRDefault="00C67272" w:rsidP="00C67272">
      <w:pPr>
        <w:pStyle w:val="Citationintense"/>
        <w:rPr>
          <w:rFonts w:ascii="Verdana" w:hAnsi="Verdana"/>
        </w:rPr>
      </w:pPr>
      <w:r w:rsidRPr="00BF3067">
        <w:rPr>
          <w:rFonts w:ascii="Verdana" w:hAnsi="Verdana"/>
        </w:rPr>
        <w:lastRenderedPageBreak/>
        <w:t>Tables des matières</w:t>
      </w:r>
    </w:p>
    <w:p w:rsidR="003F4000" w:rsidRDefault="00613E4E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r w:rsidRPr="00BF3067">
        <w:rPr>
          <w:rFonts w:cs="Arial"/>
          <w:bCs/>
          <w:i/>
          <w:iCs/>
        </w:rPr>
        <w:fldChar w:fldCharType="begin"/>
      </w:r>
      <w:r w:rsidRPr="00BF3067">
        <w:rPr>
          <w:rFonts w:cs="Arial"/>
          <w:bCs/>
          <w:i/>
          <w:iCs/>
        </w:rPr>
        <w:instrText xml:space="preserve"> TOC \o "1-3" \h \z \u </w:instrText>
      </w:r>
      <w:r w:rsidRPr="00BF3067">
        <w:rPr>
          <w:rFonts w:cs="Arial"/>
          <w:bCs/>
          <w:i/>
          <w:iCs/>
        </w:rPr>
        <w:fldChar w:fldCharType="separate"/>
      </w:r>
      <w:hyperlink w:anchor="_Toc91062271" w:history="1">
        <w:r w:rsidR="003F4000" w:rsidRPr="00B802DA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3F400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3F4000" w:rsidRPr="00B802DA">
          <w:rPr>
            <w:rStyle w:val="Lienhypertexte"/>
          </w:rPr>
          <w:t>TITRE</w:t>
        </w:r>
        <w:r w:rsidR="003F4000">
          <w:rPr>
            <w:webHidden/>
          </w:rPr>
          <w:tab/>
        </w:r>
        <w:r w:rsidR="003F4000">
          <w:rPr>
            <w:webHidden/>
          </w:rPr>
          <w:fldChar w:fldCharType="begin"/>
        </w:r>
        <w:r w:rsidR="003F4000">
          <w:rPr>
            <w:webHidden/>
          </w:rPr>
          <w:instrText xml:space="preserve"> PAGEREF _Toc91062271 \h </w:instrText>
        </w:r>
        <w:r w:rsidR="003F4000">
          <w:rPr>
            <w:webHidden/>
          </w:rPr>
        </w:r>
        <w:r w:rsidR="003F4000">
          <w:rPr>
            <w:webHidden/>
          </w:rPr>
          <w:fldChar w:fldCharType="separate"/>
        </w:r>
        <w:r w:rsidR="003F4000">
          <w:rPr>
            <w:webHidden/>
          </w:rPr>
          <w:t>3</w:t>
        </w:r>
        <w:r w:rsidR="003F4000">
          <w:rPr>
            <w:webHidden/>
          </w:rPr>
          <w:fldChar w:fldCharType="end"/>
        </w:r>
      </w:hyperlink>
    </w:p>
    <w:p w:rsidR="003F4000" w:rsidRDefault="00A86E1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062272" w:history="1">
        <w:r w:rsidR="003F4000" w:rsidRPr="00B802DA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3F400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3F4000" w:rsidRPr="00B802DA">
          <w:rPr>
            <w:rStyle w:val="Lienhypertexte"/>
          </w:rPr>
          <w:t>Réalisation</w:t>
        </w:r>
        <w:r w:rsidR="003F4000">
          <w:rPr>
            <w:webHidden/>
          </w:rPr>
          <w:tab/>
        </w:r>
        <w:r w:rsidR="003F4000">
          <w:rPr>
            <w:webHidden/>
          </w:rPr>
          <w:fldChar w:fldCharType="begin"/>
        </w:r>
        <w:r w:rsidR="003F4000">
          <w:rPr>
            <w:webHidden/>
          </w:rPr>
          <w:instrText xml:space="preserve"> PAGEREF _Toc91062272 \h </w:instrText>
        </w:r>
        <w:r w:rsidR="003F4000">
          <w:rPr>
            <w:webHidden/>
          </w:rPr>
        </w:r>
        <w:r w:rsidR="003F4000">
          <w:rPr>
            <w:webHidden/>
          </w:rPr>
          <w:fldChar w:fldCharType="separate"/>
        </w:r>
        <w:r w:rsidR="003F4000">
          <w:rPr>
            <w:webHidden/>
          </w:rPr>
          <w:t>3</w:t>
        </w:r>
        <w:r w:rsidR="003F4000">
          <w:rPr>
            <w:webHidden/>
          </w:rPr>
          <w:fldChar w:fldCharType="end"/>
        </w:r>
      </w:hyperlink>
    </w:p>
    <w:p w:rsidR="003F4000" w:rsidRDefault="00A86E1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062273" w:history="1">
        <w:r w:rsidR="003F4000" w:rsidRPr="00B802DA">
          <w:rPr>
            <w:rStyle w:val="Lienhypertexte"/>
            <w:noProof/>
          </w:rPr>
          <w:t>2.1</w:t>
        </w:r>
        <w:r w:rsidR="003F400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3F4000" w:rsidRPr="00B802DA">
          <w:rPr>
            <w:rStyle w:val="Lienhypertexte"/>
            <w:noProof/>
          </w:rPr>
          <w:t>Etapes de création</w:t>
        </w:r>
        <w:r w:rsidR="003F4000">
          <w:rPr>
            <w:noProof/>
            <w:webHidden/>
          </w:rPr>
          <w:tab/>
        </w:r>
        <w:r w:rsidR="003F4000">
          <w:rPr>
            <w:noProof/>
            <w:webHidden/>
          </w:rPr>
          <w:fldChar w:fldCharType="begin"/>
        </w:r>
        <w:r w:rsidR="003F4000">
          <w:rPr>
            <w:noProof/>
            <w:webHidden/>
          </w:rPr>
          <w:instrText xml:space="preserve"> PAGEREF _Toc91062273 \h </w:instrText>
        </w:r>
        <w:r w:rsidR="003F4000">
          <w:rPr>
            <w:noProof/>
            <w:webHidden/>
          </w:rPr>
        </w:r>
        <w:r w:rsidR="003F4000">
          <w:rPr>
            <w:noProof/>
            <w:webHidden/>
          </w:rPr>
          <w:fldChar w:fldCharType="separate"/>
        </w:r>
        <w:r w:rsidR="003F4000">
          <w:rPr>
            <w:noProof/>
            <w:webHidden/>
          </w:rPr>
          <w:t>3</w:t>
        </w:r>
        <w:r w:rsidR="003F4000">
          <w:rPr>
            <w:noProof/>
            <w:webHidden/>
          </w:rPr>
          <w:fldChar w:fldCharType="end"/>
        </w:r>
      </w:hyperlink>
    </w:p>
    <w:p w:rsidR="003F4000" w:rsidRDefault="00A86E1B">
      <w:pPr>
        <w:pStyle w:val="TM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CH"/>
        </w:rPr>
      </w:pPr>
      <w:hyperlink w:anchor="_Toc91062274" w:history="1">
        <w:r w:rsidR="003F4000" w:rsidRPr="00B802DA">
          <w:rPr>
            <w:rStyle w:val="Lienhypertexte"/>
            <w:noProof/>
          </w:rPr>
          <w:t>2.2</w:t>
        </w:r>
        <w:r w:rsidR="003F4000">
          <w:rPr>
            <w:rFonts w:asciiTheme="minorHAnsi" w:eastAsiaTheme="minorEastAsia" w:hAnsiTheme="minorHAnsi"/>
            <w:noProof/>
            <w:sz w:val="22"/>
            <w:lang w:eastAsia="fr-CH"/>
          </w:rPr>
          <w:tab/>
        </w:r>
        <w:r w:rsidR="003F4000" w:rsidRPr="00B802DA">
          <w:rPr>
            <w:rStyle w:val="Lienhypertexte"/>
            <w:noProof/>
          </w:rPr>
          <w:t>Captures d’écran</w:t>
        </w:r>
        <w:r w:rsidR="003F4000">
          <w:rPr>
            <w:noProof/>
            <w:webHidden/>
          </w:rPr>
          <w:tab/>
        </w:r>
        <w:r w:rsidR="003F4000">
          <w:rPr>
            <w:noProof/>
            <w:webHidden/>
          </w:rPr>
          <w:fldChar w:fldCharType="begin"/>
        </w:r>
        <w:r w:rsidR="003F4000">
          <w:rPr>
            <w:noProof/>
            <w:webHidden/>
          </w:rPr>
          <w:instrText xml:space="preserve"> PAGEREF _Toc91062274 \h </w:instrText>
        </w:r>
        <w:r w:rsidR="003F4000">
          <w:rPr>
            <w:noProof/>
            <w:webHidden/>
          </w:rPr>
        </w:r>
        <w:r w:rsidR="003F4000">
          <w:rPr>
            <w:noProof/>
            <w:webHidden/>
          </w:rPr>
          <w:fldChar w:fldCharType="separate"/>
        </w:r>
        <w:r w:rsidR="003F4000">
          <w:rPr>
            <w:noProof/>
            <w:webHidden/>
          </w:rPr>
          <w:t>4</w:t>
        </w:r>
        <w:r w:rsidR="003F4000">
          <w:rPr>
            <w:noProof/>
            <w:webHidden/>
          </w:rPr>
          <w:fldChar w:fldCharType="end"/>
        </w:r>
      </w:hyperlink>
    </w:p>
    <w:p w:rsidR="003F4000" w:rsidRDefault="00A86E1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062275" w:history="1">
        <w:r w:rsidR="003F4000" w:rsidRPr="00B802DA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3F400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3F4000" w:rsidRPr="00B802DA">
          <w:rPr>
            <w:rStyle w:val="Lienhypertexte"/>
          </w:rPr>
          <w:t>Webographie</w:t>
        </w:r>
        <w:r w:rsidR="003F4000">
          <w:rPr>
            <w:webHidden/>
          </w:rPr>
          <w:tab/>
        </w:r>
        <w:r w:rsidR="003F4000">
          <w:rPr>
            <w:webHidden/>
          </w:rPr>
          <w:fldChar w:fldCharType="begin"/>
        </w:r>
        <w:r w:rsidR="003F4000">
          <w:rPr>
            <w:webHidden/>
          </w:rPr>
          <w:instrText xml:space="preserve"> PAGEREF _Toc91062275 \h </w:instrText>
        </w:r>
        <w:r w:rsidR="003F4000">
          <w:rPr>
            <w:webHidden/>
          </w:rPr>
        </w:r>
        <w:r w:rsidR="003F4000">
          <w:rPr>
            <w:webHidden/>
          </w:rPr>
          <w:fldChar w:fldCharType="separate"/>
        </w:r>
        <w:r w:rsidR="003F4000">
          <w:rPr>
            <w:webHidden/>
          </w:rPr>
          <w:t>5</w:t>
        </w:r>
        <w:r w:rsidR="003F4000">
          <w:rPr>
            <w:webHidden/>
          </w:rPr>
          <w:fldChar w:fldCharType="end"/>
        </w:r>
      </w:hyperlink>
    </w:p>
    <w:p w:rsidR="003F4000" w:rsidRDefault="00A86E1B">
      <w:pPr>
        <w:pStyle w:val="TM1"/>
        <w:rPr>
          <w:rFonts w:asciiTheme="minorHAnsi" w:eastAsiaTheme="minorEastAsia" w:hAnsiTheme="minorHAnsi"/>
          <w:b w:val="0"/>
          <w:caps w:val="0"/>
          <w:sz w:val="22"/>
          <w:lang w:eastAsia="fr-CH"/>
        </w:rPr>
      </w:pPr>
      <w:hyperlink w:anchor="_Toc91062276" w:history="1">
        <w:r w:rsidR="003F4000" w:rsidRPr="00B802DA">
          <w:rPr>
            <w:rStyle w:val="Lienhypertexte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3F4000">
          <w:rPr>
            <w:rFonts w:asciiTheme="minorHAnsi" w:eastAsiaTheme="minorEastAsia" w:hAnsiTheme="minorHAnsi"/>
            <w:b w:val="0"/>
            <w:caps w:val="0"/>
            <w:sz w:val="22"/>
            <w:lang w:eastAsia="fr-CH"/>
          </w:rPr>
          <w:tab/>
        </w:r>
        <w:r w:rsidR="003F4000" w:rsidRPr="00B802DA">
          <w:rPr>
            <w:rStyle w:val="Lienhypertexte"/>
          </w:rPr>
          <w:t>Annexes</w:t>
        </w:r>
        <w:r w:rsidR="003F4000">
          <w:rPr>
            <w:webHidden/>
          </w:rPr>
          <w:tab/>
        </w:r>
        <w:r w:rsidR="003F4000">
          <w:rPr>
            <w:webHidden/>
          </w:rPr>
          <w:fldChar w:fldCharType="begin"/>
        </w:r>
        <w:r w:rsidR="003F4000">
          <w:rPr>
            <w:webHidden/>
          </w:rPr>
          <w:instrText xml:space="preserve"> PAGEREF _Toc91062276 \h </w:instrText>
        </w:r>
        <w:r w:rsidR="003F4000">
          <w:rPr>
            <w:webHidden/>
          </w:rPr>
        </w:r>
        <w:r w:rsidR="003F4000">
          <w:rPr>
            <w:webHidden/>
          </w:rPr>
          <w:fldChar w:fldCharType="separate"/>
        </w:r>
        <w:r w:rsidR="003F4000">
          <w:rPr>
            <w:webHidden/>
          </w:rPr>
          <w:t>5</w:t>
        </w:r>
        <w:r w:rsidR="003F4000">
          <w:rPr>
            <w:webHidden/>
          </w:rPr>
          <w:fldChar w:fldCharType="end"/>
        </w:r>
      </w:hyperlink>
    </w:p>
    <w:p w:rsidR="00D64C2E" w:rsidRPr="00BF3067" w:rsidRDefault="00613E4E" w:rsidP="00D64C2E">
      <w:pPr>
        <w:rPr>
          <w:rFonts w:ascii="Verdana" w:hAnsi="Verdana" w:cs="Arial"/>
          <w:bCs/>
          <w:i/>
          <w:iCs/>
          <w:noProof/>
          <w:sz w:val="20"/>
        </w:rPr>
      </w:pPr>
      <w:r w:rsidRPr="00BF3067">
        <w:rPr>
          <w:rFonts w:ascii="Verdana" w:hAnsi="Verdana" w:cs="Arial"/>
          <w:bCs/>
          <w:i/>
          <w:iCs/>
          <w:noProof/>
          <w:sz w:val="20"/>
        </w:rPr>
        <w:fldChar w:fldCharType="end"/>
      </w:r>
    </w:p>
    <w:p w:rsidR="008C5045" w:rsidRPr="00BF3067" w:rsidRDefault="00D64C2E" w:rsidP="00D64C2E">
      <w:pPr>
        <w:rPr>
          <w:rFonts w:ascii="Verdana" w:hAnsi="Verdana"/>
          <w:noProof/>
        </w:rPr>
      </w:pPr>
      <w:r w:rsidRPr="00BF3067">
        <w:rPr>
          <w:rFonts w:ascii="Verdana" w:hAnsi="Verdana"/>
          <w:noProof/>
        </w:rPr>
        <w:br w:type="page"/>
      </w:r>
    </w:p>
    <w:p w:rsidR="001539F4" w:rsidRDefault="006343CB" w:rsidP="001539F4">
      <w:pPr>
        <w:pStyle w:val="Titre1"/>
      </w:pPr>
      <w:bookmarkStart w:id="0" w:name="_Toc91062271"/>
      <w:r>
        <w:lastRenderedPageBreak/>
        <w:t>TITRE</w:t>
      </w:r>
      <w:bookmarkEnd w:id="0"/>
    </w:p>
    <w:p w:rsidR="00D3670C" w:rsidRPr="00EC6B8F" w:rsidRDefault="002A3A26" w:rsidP="001539F4">
      <w:pPr>
        <w:ind w:firstLine="360"/>
      </w:pPr>
      <w:r>
        <w:t>ERP (Enterprise Resource Planning) en C#.</w:t>
      </w:r>
    </w:p>
    <w:p w:rsidR="00AF44B8" w:rsidRDefault="00941D4E" w:rsidP="00EC6B8F">
      <w:pPr>
        <w:pStyle w:val="Titre1"/>
      </w:pPr>
      <w:bookmarkStart w:id="1" w:name="_Toc82593906"/>
      <w:bookmarkStart w:id="2" w:name="_Toc91062272"/>
      <w:r w:rsidRPr="00BF3067">
        <w:t>Réalisation</w:t>
      </w:r>
      <w:bookmarkEnd w:id="1"/>
      <w:bookmarkEnd w:id="2"/>
    </w:p>
    <w:p w:rsidR="00EB2304" w:rsidRPr="00EB2304" w:rsidRDefault="00EB2304" w:rsidP="00EB2304">
      <w:pPr>
        <w:pStyle w:val="Titre2"/>
      </w:pPr>
      <w:bookmarkStart w:id="3" w:name="_Toc91062273"/>
      <w:r>
        <w:t>Etapes de création</w:t>
      </w:r>
      <w:bookmarkEnd w:id="3"/>
    </w:p>
    <w:p w:rsidR="008E6602" w:rsidRDefault="008E6602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>Création arborescence du projet.</w:t>
      </w:r>
    </w:p>
    <w:p w:rsidR="00FC646B" w:rsidRDefault="00FC646B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Création machine virtuelle </w:t>
      </w:r>
      <w:r w:rsidRPr="00FC646B">
        <w:rPr>
          <w:b/>
          <w:lang w:eastAsia="fr-CH"/>
        </w:rPr>
        <w:t>Linux</w:t>
      </w:r>
      <w:r>
        <w:rPr>
          <w:lang w:eastAsia="fr-CH"/>
        </w:rPr>
        <w:t xml:space="preserve"> et </w:t>
      </w:r>
      <w:r w:rsidRPr="00FC646B">
        <w:rPr>
          <w:b/>
          <w:lang w:eastAsia="fr-CH"/>
        </w:rPr>
        <w:t>Windows 10</w:t>
      </w:r>
      <w:r>
        <w:rPr>
          <w:lang w:eastAsia="fr-CH"/>
        </w:rPr>
        <w:t xml:space="preserve"> sur </w:t>
      </w:r>
      <w:r w:rsidRPr="00FC646B">
        <w:rPr>
          <w:b/>
          <w:lang w:eastAsia="fr-CH"/>
        </w:rPr>
        <w:t>VMware.</w:t>
      </w:r>
      <w:r>
        <w:rPr>
          <w:lang w:eastAsia="fr-CH"/>
        </w:rPr>
        <w:t xml:space="preserve"> </w:t>
      </w:r>
    </w:p>
    <w:p w:rsidR="00874EDF" w:rsidRDefault="00874EDF" w:rsidP="00CF0163">
      <w:pPr>
        <w:pStyle w:val="Paragraphedeliste"/>
        <w:numPr>
          <w:ilvl w:val="1"/>
          <w:numId w:val="17"/>
        </w:numPr>
        <w:ind w:left="1843"/>
        <w:jc w:val="both"/>
        <w:rPr>
          <w:lang w:eastAsia="fr-CH"/>
        </w:rPr>
      </w:pPr>
      <w:r>
        <w:rPr>
          <w:lang w:eastAsia="fr-CH"/>
        </w:rPr>
        <w:t xml:space="preserve">La machine virtuelle Linux </w:t>
      </w:r>
      <w:r w:rsidR="0041751F">
        <w:rPr>
          <w:lang w:eastAsia="fr-CH"/>
        </w:rPr>
        <w:t>utilise un ISO « </w:t>
      </w:r>
      <w:proofErr w:type="spellStart"/>
      <w:r w:rsidR="0041751F">
        <w:rPr>
          <w:lang w:eastAsia="fr-CH"/>
        </w:rPr>
        <w:t>Turnkey</w:t>
      </w:r>
      <w:proofErr w:type="spellEnd"/>
      <w:r w:rsidR="0041751F">
        <w:rPr>
          <w:lang w:eastAsia="fr-CH"/>
        </w:rPr>
        <w:t xml:space="preserve"> Appliance », cet ISO permet d’avoir une machine virtuelle Appliance sous Debian 10.</w:t>
      </w:r>
    </w:p>
    <w:p w:rsidR="008E6602" w:rsidRDefault="008E6602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Création </w:t>
      </w:r>
      <w:r w:rsidRPr="00FC646B">
        <w:rPr>
          <w:b/>
          <w:lang w:eastAsia="fr-CH"/>
        </w:rPr>
        <w:t>Solution C#</w:t>
      </w:r>
      <w:r>
        <w:rPr>
          <w:lang w:eastAsia="fr-CH"/>
        </w:rPr>
        <w:t>.</w:t>
      </w:r>
    </w:p>
    <w:p w:rsidR="008E6602" w:rsidRPr="008E6602" w:rsidRDefault="006F381A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Implémentation modèle </w:t>
      </w:r>
      <w:r w:rsidRPr="00FC646B">
        <w:rPr>
          <w:b/>
          <w:lang w:eastAsia="fr-CH"/>
        </w:rPr>
        <w:t>MVC</w:t>
      </w:r>
      <w:r>
        <w:rPr>
          <w:lang w:eastAsia="fr-CH"/>
        </w:rPr>
        <w:t>.</w:t>
      </w:r>
    </w:p>
    <w:p w:rsidR="00F343C7" w:rsidRDefault="008E6602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Implémentation </w:t>
      </w:r>
      <w:r w:rsidR="006F381A">
        <w:rPr>
          <w:lang w:eastAsia="fr-CH"/>
        </w:rPr>
        <w:t xml:space="preserve">package </w:t>
      </w:r>
      <w:r w:rsidRPr="00FC646B">
        <w:rPr>
          <w:b/>
          <w:lang w:eastAsia="fr-CH"/>
        </w:rPr>
        <w:t>log4net</w:t>
      </w:r>
      <w:r>
        <w:rPr>
          <w:lang w:eastAsia="fr-CH"/>
        </w:rPr>
        <w:t>.</w:t>
      </w:r>
    </w:p>
    <w:p w:rsidR="006F381A" w:rsidRDefault="006F381A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Recherche script de la base de </w:t>
      </w:r>
      <w:r w:rsidR="00FC646B">
        <w:rPr>
          <w:lang w:eastAsia="fr-CH"/>
        </w:rPr>
        <w:t>donnée.</w:t>
      </w:r>
    </w:p>
    <w:p w:rsidR="006F381A" w:rsidRPr="00FC646B" w:rsidRDefault="006F381A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Modification du script trouvé sur internet : </w:t>
      </w:r>
      <w:r w:rsidRPr="00FC646B">
        <w:rPr>
          <w:b/>
          <w:lang w:eastAsia="fr-CH"/>
        </w:rPr>
        <w:t xml:space="preserve">Oracle -&gt; </w:t>
      </w:r>
      <w:proofErr w:type="spellStart"/>
      <w:r w:rsidRPr="00FC646B">
        <w:rPr>
          <w:b/>
          <w:lang w:eastAsia="fr-CH"/>
        </w:rPr>
        <w:t>MySql</w:t>
      </w:r>
      <w:proofErr w:type="spellEnd"/>
      <w:r w:rsidR="00FC646B">
        <w:rPr>
          <w:lang w:eastAsia="fr-CH"/>
        </w:rPr>
        <w:t xml:space="preserve"> pour pouvoir l’exécuter sur le moteur de données </w:t>
      </w:r>
      <w:proofErr w:type="spellStart"/>
      <w:r w:rsidR="00FC646B" w:rsidRPr="00FC646B">
        <w:rPr>
          <w:b/>
          <w:lang w:eastAsia="fr-CH"/>
        </w:rPr>
        <w:t>MariaDB</w:t>
      </w:r>
      <w:proofErr w:type="spellEnd"/>
      <w:r w:rsidR="00FC646B" w:rsidRPr="00FC646B">
        <w:rPr>
          <w:b/>
          <w:lang w:eastAsia="fr-CH"/>
        </w:rPr>
        <w:t>.</w:t>
      </w:r>
    </w:p>
    <w:p w:rsidR="00CF0163" w:rsidRDefault="00FC646B" w:rsidP="00CF0163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 xml:space="preserve">Exécution du script sur </w:t>
      </w:r>
      <w:r w:rsidR="006A5A5F">
        <w:rPr>
          <w:lang w:eastAsia="fr-CH"/>
        </w:rPr>
        <w:t>l</w:t>
      </w:r>
      <w:r>
        <w:rPr>
          <w:lang w:eastAsia="fr-CH"/>
        </w:rPr>
        <w:t>a base de donné de la machine Linux. [Script fonctionnel]</w:t>
      </w:r>
      <w:r w:rsidR="006A5A5F">
        <w:rPr>
          <w:lang w:eastAsia="fr-CH"/>
        </w:rPr>
        <w:t>.</w:t>
      </w:r>
    </w:p>
    <w:p w:rsidR="002B4E52" w:rsidRDefault="00CF0163" w:rsidP="0058186F">
      <w:pPr>
        <w:pStyle w:val="Paragraphedeliste"/>
        <w:numPr>
          <w:ilvl w:val="0"/>
          <w:numId w:val="17"/>
        </w:numPr>
        <w:ind w:left="1418"/>
        <w:jc w:val="both"/>
        <w:rPr>
          <w:lang w:eastAsia="fr-CH"/>
        </w:rPr>
      </w:pPr>
      <w:r>
        <w:rPr>
          <w:lang w:eastAsia="fr-CH"/>
        </w:rPr>
        <w:t>Test du programme sur les machines virtuelles.</w:t>
      </w:r>
    </w:p>
    <w:p w:rsidR="00CF0163" w:rsidRDefault="00CF0163" w:rsidP="00CF0163">
      <w:pPr>
        <w:rPr>
          <w:lang w:eastAsia="fr-CH"/>
        </w:rPr>
      </w:pPr>
      <w:r>
        <w:rPr>
          <w:lang w:eastAsia="fr-CH"/>
        </w:rPr>
        <w:br w:type="page"/>
      </w:r>
    </w:p>
    <w:p w:rsidR="00AC5199" w:rsidRDefault="0012660A" w:rsidP="00AC5199">
      <w:pPr>
        <w:pStyle w:val="Titre2"/>
      </w:pPr>
      <w:bookmarkStart w:id="4" w:name="_Toc91062274"/>
      <w:r>
        <w:lastRenderedPageBreak/>
        <w:t>Captures d’écran</w:t>
      </w:r>
      <w:bookmarkEnd w:id="4"/>
    </w:p>
    <w:p w:rsidR="00AC5199" w:rsidRDefault="00AC5199" w:rsidP="00AC5199">
      <w:pPr>
        <w:pStyle w:val="ParagrapheRapport"/>
        <w:numPr>
          <w:ilvl w:val="0"/>
          <w:numId w:val="18"/>
        </w:numPr>
        <w:ind w:left="1418"/>
      </w:pPr>
      <w:r>
        <w:t>Voici la page de contrôle liée à la machine Appliance.</w:t>
      </w:r>
    </w:p>
    <w:p w:rsidR="00171859" w:rsidRDefault="00171859" w:rsidP="00171859">
      <w:pPr>
        <w:pStyle w:val="ParagrapheRapport"/>
        <w:ind w:left="1058"/>
      </w:pPr>
      <w:r>
        <w:rPr>
          <w:noProof/>
        </w:rPr>
        <w:drawing>
          <wp:inline distT="0" distB="0" distL="0" distR="0" wp14:anchorId="036C2B52" wp14:editId="7D623917">
            <wp:extent cx="4467225" cy="2760501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507" cy="276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63" w:rsidRDefault="00CF0163" w:rsidP="00CF0163">
      <w:pPr>
        <w:pStyle w:val="ParagrapheRapport"/>
        <w:numPr>
          <w:ilvl w:val="0"/>
          <w:numId w:val="18"/>
        </w:numPr>
        <w:ind w:left="1418"/>
      </w:pPr>
      <w:r>
        <w:t xml:space="preserve">Voici une capture d’écran de la page </w:t>
      </w:r>
      <w:proofErr w:type="spellStart"/>
      <w:r>
        <w:t>Adminer</w:t>
      </w:r>
      <w:proofErr w:type="spellEnd"/>
      <w:r>
        <w:t xml:space="preserve"> (</w:t>
      </w:r>
      <w:proofErr w:type="spellStart"/>
      <w:r>
        <w:t>Séléction</w:t>
      </w:r>
      <w:proofErr w:type="spellEnd"/>
      <w:r>
        <w:t xml:space="preserve"> de la base de donnée)</w:t>
      </w:r>
    </w:p>
    <w:p w:rsidR="00CF0163" w:rsidRDefault="00CF0163" w:rsidP="00CF0163">
      <w:pPr>
        <w:pStyle w:val="ParagrapheRapport"/>
        <w:ind w:left="993"/>
      </w:pPr>
      <w:r>
        <w:rPr>
          <w:noProof/>
        </w:rPr>
        <w:drawing>
          <wp:inline distT="0" distB="0" distL="0" distR="0" wp14:anchorId="41A24776" wp14:editId="333FE012">
            <wp:extent cx="5019675" cy="2696305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284" cy="26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2" w:rsidRPr="002B4E52" w:rsidRDefault="002B4E52" w:rsidP="002B4E52">
      <w:pPr>
        <w:rPr>
          <w:rFonts w:ascii="Verdana" w:hAnsi="Verdana"/>
          <w:lang w:eastAsia="fr-CH"/>
        </w:rPr>
      </w:pPr>
      <w:r>
        <w:br w:type="page"/>
      </w:r>
    </w:p>
    <w:p w:rsidR="002B4E52" w:rsidRDefault="002B4E52" w:rsidP="002B4E52">
      <w:pPr>
        <w:pStyle w:val="ParagrapheRapport"/>
        <w:numPr>
          <w:ilvl w:val="0"/>
          <w:numId w:val="18"/>
        </w:numPr>
        <w:ind w:left="1418"/>
      </w:pPr>
      <w:r>
        <w:lastRenderedPageBreak/>
        <w:t>Capture d’écran de la base de donnée</w:t>
      </w:r>
    </w:p>
    <w:p w:rsidR="002B4E52" w:rsidRDefault="002B4E52" w:rsidP="002B4E52">
      <w:pPr>
        <w:pStyle w:val="ParagrapheRapport"/>
        <w:ind w:left="993"/>
      </w:pPr>
      <w:r>
        <w:rPr>
          <w:noProof/>
        </w:rPr>
        <w:drawing>
          <wp:inline distT="0" distB="0" distL="0" distR="0" wp14:anchorId="1CA37623" wp14:editId="53D4C2E3">
            <wp:extent cx="4829175" cy="37746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681" cy="37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43" w:rsidRDefault="00AC7443" w:rsidP="00AC7443">
      <w:pPr>
        <w:pStyle w:val="ParagrapheRapport"/>
        <w:numPr>
          <w:ilvl w:val="0"/>
          <w:numId w:val="18"/>
        </w:numPr>
        <w:ind w:left="1418"/>
      </w:pPr>
      <w:r>
        <w:t>Page de connexion à la base de donnée</w:t>
      </w:r>
    </w:p>
    <w:p w:rsidR="00AC7443" w:rsidRDefault="00AC7443" w:rsidP="00AC7443">
      <w:pPr>
        <w:pStyle w:val="ParagrapheRapport"/>
        <w:ind w:left="993"/>
      </w:pPr>
      <w:r>
        <w:rPr>
          <w:noProof/>
        </w:rPr>
        <w:drawing>
          <wp:inline distT="0" distB="0" distL="0" distR="0" wp14:anchorId="63C3E7E0" wp14:editId="37CE4E92">
            <wp:extent cx="3038475" cy="346864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2437" cy="34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2B4E52" w:rsidRDefault="003F4000" w:rsidP="003F4000">
      <w:pPr>
        <w:pStyle w:val="ParagrapheRapport"/>
        <w:numPr>
          <w:ilvl w:val="0"/>
          <w:numId w:val="18"/>
        </w:numPr>
        <w:ind w:left="1418"/>
      </w:pPr>
      <w:r>
        <w:t xml:space="preserve">Affichage des données dans la page Windows </w:t>
      </w:r>
      <w:proofErr w:type="spellStart"/>
      <w:r>
        <w:t>Forms</w:t>
      </w:r>
      <w:proofErr w:type="spellEnd"/>
      <w:r>
        <w:t xml:space="preserve"> </w:t>
      </w:r>
    </w:p>
    <w:p w:rsidR="003F4000" w:rsidRPr="00AC5199" w:rsidRDefault="003F4000" w:rsidP="003F4000">
      <w:pPr>
        <w:pStyle w:val="ParagrapheRapport"/>
        <w:ind w:left="0"/>
      </w:pPr>
    </w:p>
    <w:p w:rsidR="003C548C" w:rsidRDefault="003C548C" w:rsidP="003C548C">
      <w:pPr>
        <w:pStyle w:val="Titre1"/>
      </w:pPr>
      <w:bookmarkStart w:id="6" w:name="_Toc91062275"/>
      <w:r w:rsidRPr="00BF3067">
        <w:lastRenderedPageBreak/>
        <w:t>Webographie</w:t>
      </w:r>
      <w:bookmarkEnd w:id="6"/>
    </w:p>
    <w:p w:rsidR="00EC6B8F" w:rsidRDefault="00A86E1B" w:rsidP="00EC6B8F">
      <w:pPr>
        <w:pStyle w:val="Paragraphedeliste"/>
        <w:numPr>
          <w:ilvl w:val="0"/>
          <w:numId w:val="16"/>
        </w:numPr>
        <w:rPr>
          <w:lang w:eastAsia="fr-CH"/>
        </w:rPr>
      </w:pPr>
      <w:hyperlink r:id="rId13" w:history="1">
        <w:proofErr w:type="spellStart"/>
        <w:r w:rsidR="00EC6B8F">
          <w:rPr>
            <w:rStyle w:val="Lienhypertexte"/>
          </w:rPr>
          <w:t>SQLines</w:t>
        </w:r>
        <w:proofErr w:type="spellEnd"/>
        <w:r w:rsidR="00EC6B8F">
          <w:rPr>
            <w:rStyle w:val="Lienhypertexte"/>
          </w:rPr>
          <w:t xml:space="preserve"> - Online SQL Conversion - SQL Scripts, DDL, </w:t>
        </w:r>
        <w:proofErr w:type="spellStart"/>
        <w:r w:rsidR="00EC6B8F">
          <w:rPr>
            <w:rStyle w:val="Lienhypertexte"/>
          </w:rPr>
          <w:t>Queries</w:t>
        </w:r>
        <w:proofErr w:type="spellEnd"/>
        <w:r w:rsidR="00EC6B8F">
          <w:rPr>
            <w:rStyle w:val="Lienhypertexte"/>
          </w:rPr>
          <w:t xml:space="preserve">, </w:t>
        </w:r>
        <w:proofErr w:type="spellStart"/>
        <w:r w:rsidR="00EC6B8F">
          <w:rPr>
            <w:rStyle w:val="Lienhypertexte"/>
          </w:rPr>
          <w:t>Views</w:t>
        </w:r>
        <w:proofErr w:type="spellEnd"/>
        <w:r w:rsidR="00EC6B8F">
          <w:rPr>
            <w:rStyle w:val="Lienhypertexte"/>
          </w:rPr>
          <w:t xml:space="preserve">, </w:t>
        </w:r>
        <w:proofErr w:type="spellStart"/>
        <w:r w:rsidR="00EC6B8F">
          <w:rPr>
            <w:rStyle w:val="Lienhypertexte"/>
          </w:rPr>
          <w:t>Stored</w:t>
        </w:r>
        <w:proofErr w:type="spellEnd"/>
        <w:r w:rsidR="00EC6B8F">
          <w:rPr>
            <w:rStyle w:val="Lienhypertexte"/>
          </w:rPr>
          <w:t xml:space="preserve"> </w:t>
        </w:r>
        <w:proofErr w:type="spellStart"/>
        <w:r w:rsidR="00EC6B8F">
          <w:rPr>
            <w:rStyle w:val="Lienhypertexte"/>
          </w:rPr>
          <w:t>Procedures</w:t>
        </w:r>
        <w:proofErr w:type="spellEnd"/>
        <w:r w:rsidR="00EC6B8F">
          <w:rPr>
            <w:rStyle w:val="Lienhypertexte"/>
          </w:rPr>
          <w:t>, Triggers, Embedded SQL</w:t>
        </w:r>
      </w:hyperlink>
    </w:p>
    <w:p w:rsidR="00EC6B8F" w:rsidRPr="00D3278F" w:rsidRDefault="00A86E1B" w:rsidP="00B04B3C">
      <w:pPr>
        <w:pStyle w:val="Paragraphedeliste"/>
        <w:numPr>
          <w:ilvl w:val="0"/>
          <w:numId w:val="16"/>
        </w:numPr>
        <w:rPr>
          <w:rStyle w:val="Lienhypertexte"/>
          <w:color w:val="auto"/>
          <w:u w:val="none"/>
          <w:lang w:eastAsia="fr-CH"/>
        </w:rPr>
      </w:pPr>
      <w:hyperlink r:id="rId14" w:history="1">
        <w:r w:rsidR="00EC6B8F">
          <w:rPr>
            <w:rStyle w:val="Lienhypertexte"/>
          </w:rPr>
          <w:t xml:space="preserve">Script </w:t>
        </w:r>
        <w:proofErr w:type="spellStart"/>
        <w:r w:rsidR="00EC6B8F">
          <w:rPr>
            <w:rStyle w:val="Lienhypertexte"/>
          </w:rPr>
          <w:t>Details</w:t>
        </w:r>
        <w:proofErr w:type="spellEnd"/>
        <w:r w:rsidR="00EC6B8F">
          <w:rPr>
            <w:rStyle w:val="Lienhypertexte"/>
          </w:rPr>
          <w:t xml:space="preserve"> (oracle.com)</w:t>
        </w:r>
      </w:hyperlink>
    </w:p>
    <w:p w:rsidR="00D3278F" w:rsidRPr="00EC6B8F" w:rsidRDefault="00A86E1B" w:rsidP="00D3278F">
      <w:pPr>
        <w:pStyle w:val="Paragraphedeliste"/>
        <w:numPr>
          <w:ilvl w:val="0"/>
          <w:numId w:val="16"/>
        </w:numPr>
        <w:rPr>
          <w:lang w:eastAsia="fr-CH"/>
        </w:rPr>
      </w:pPr>
      <w:hyperlink r:id="rId15" w:history="1">
        <w:r w:rsidR="00D3278F" w:rsidRPr="00F06B7F">
          <w:rPr>
            <w:rStyle w:val="Lienhypertexte"/>
            <w:lang w:eastAsia="fr-CH"/>
          </w:rPr>
          <w:t>https://www.turnkeylinux.org/</w:t>
        </w:r>
      </w:hyperlink>
    </w:p>
    <w:p w:rsidR="00CE4D91" w:rsidRPr="00BF3067" w:rsidRDefault="00A23181" w:rsidP="00CE4D91">
      <w:pPr>
        <w:pStyle w:val="Titre1"/>
      </w:pPr>
      <w:bookmarkStart w:id="7" w:name="_Toc91062276"/>
      <w:r w:rsidRPr="00BF3067">
        <w:t>Annexes</w:t>
      </w:r>
      <w:bookmarkEnd w:id="7"/>
    </w:p>
    <w:p w:rsidR="00CE4D91" w:rsidRPr="00BF3067" w:rsidRDefault="00FC646B" w:rsidP="00552E70">
      <w:pPr>
        <w:pStyle w:val="Paragraphedeliste"/>
        <w:numPr>
          <w:ilvl w:val="0"/>
          <w:numId w:val="10"/>
        </w:numPr>
        <w:rPr>
          <w:rFonts w:ascii="Verdana" w:hAnsi="Verdana"/>
          <w:lang w:eastAsia="fr-CH"/>
        </w:rPr>
      </w:pPr>
      <w:r w:rsidRPr="006A5A5F">
        <w:rPr>
          <w:rFonts w:ascii="Verdana" w:hAnsi="Verdana"/>
          <w:lang w:eastAsia="fr-CH"/>
        </w:rPr>
        <w:t>Solution C#</w:t>
      </w:r>
    </w:p>
    <w:sectPr w:rsidR="00CE4D91" w:rsidRPr="00BF3067" w:rsidSect="00D35993">
      <w:headerReference w:type="default" r:id="rId16"/>
      <w:footerReference w:type="default" r:id="rId17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E1B" w:rsidRDefault="00A86E1B" w:rsidP="007E57B6">
      <w:pPr>
        <w:spacing w:after="0" w:line="240" w:lineRule="auto"/>
      </w:pPr>
      <w:r>
        <w:separator/>
      </w:r>
    </w:p>
  </w:endnote>
  <w:endnote w:type="continuationSeparator" w:id="0">
    <w:p w:rsidR="00A86E1B" w:rsidRDefault="00A86E1B" w:rsidP="007E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1418"/>
      <w:gridCol w:w="4678"/>
    </w:tblGrid>
    <w:tr w:rsidR="000478EB" w:rsidRPr="001B5854" w:rsidTr="001643C4">
      <w:tc>
        <w:tcPr>
          <w:tcW w:w="3402" w:type="dxa"/>
        </w:tcPr>
        <w:p w:rsidR="000478EB" w:rsidRPr="001B5854" w:rsidRDefault="000478EB" w:rsidP="00310596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Auteur :</w:t>
          </w:r>
          <w:r w:rsidR="007F3658" w:rsidRPr="001B5854">
            <w:rPr>
              <w:rFonts w:ascii="Verdana" w:hAnsi="Verdana"/>
              <w:sz w:val="16"/>
              <w:szCs w:val="18"/>
            </w:rPr>
            <w:t xml:space="preserve"> </w:t>
          </w:r>
          <w:r w:rsidR="00310596" w:rsidRPr="001B5854">
            <w:rPr>
              <w:rFonts w:ascii="Verdana" w:hAnsi="Verdana"/>
              <w:sz w:val="16"/>
              <w:szCs w:val="18"/>
            </w:rPr>
            <w:t>David, Stefan, Alexis, Samuel</w:t>
          </w:r>
        </w:p>
      </w:tc>
      <w:tc>
        <w:tcPr>
          <w:tcW w:w="1418" w:type="dxa"/>
        </w:tcPr>
        <w:p w:rsidR="000478EB" w:rsidRPr="001B5854" w:rsidRDefault="000478EB" w:rsidP="00B95CC7">
          <w:pPr>
            <w:pStyle w:val="Pieddepage"/>
            <w:rPr>
              <w:rFonts w:ascii="Verdana" w:hAnsi="Verdana"/>
              <w:sz w:val="16"/>
              <w:szCs w:val="18"/>
            </w:rPr>
          </w:pPr>
        </w:p>
      </w:tc>
      <w:tc>
        <w:tcPr>
          <w:tcW w:w="4678" w:type="dxa"/>
        </w:tcPr>
        <w:p w:rsidR="000478EB" w:rsidRPr="001B5854" w:rsidRDefault="007F3658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Créé le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DATE  \@ "d MMMM yyyy"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AC7443">
            <w:rPr>
              <w:rFonts w:ascii="Verdana" w:hAnsi="Verdana"/>
              <w:noProof/>
              <w:sz w:val="16"/>
              <w:szCs w:val="18"/>
            </w:rPr>
            <w:t>22 décembre 2021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  <w:tr w:rsidR="000478EB" w:rsidRPr="001B5854" w:rsidTr="001643C4">
      <w:tc>
        <w:tcPr>
          <w:tcW w:w="3402" w:type="dxa"/>
        </w:tcPr>
        <w:p w:rsidR="000478EB" w:rsidRPr="001B5854" w:rsidRDefault="00D65D83" w:rsidP="001B5854">
          <w:pPr>
            <w:pStyle w:val="Pieddepage"/>
            <w:jc w:val="both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>Modifié</w:t>
          </w:r>
          <w:r w:rsidR="001B5854" w:rsidRPr="001B5854">
            <w:rPr>
              <w:rFonts w:ascii="Verdana" w:hAnsi="Verdana"/>
              <w:sz w:val="16"/>
              <w:szCs w:val="18"/>
            </w:rPr>
            <w:t xml:space="preserve"> : 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="001B5854" w:rsidRPr="001B5854">
            <w:rPr>
              <w:rFonts w:ascii="Verdana" w:hAnsi="Verdana"/>
              <w:sz w:val="16"/>
              <w:szCs w:val="18"/>
            </w:rPr>
            <w:instrText xml:space="preserve"> SAVEDATE   \* MERGEFORMAT </w:instrTex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AC7443">
            <w:rPr>
              <w:rFonts w:ascii="Verdana" w:hAnsi="Verdana"/>
              <w:noProof/>
              <w:sz w:val="16"/>
              <w:szCs w:val="18"/>
            </w:rPr>
            <w:t>22.12.2021 10:48:00</w:t>
          </w:r>
          <w:r w:rsidR="001B5854"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1418" w:type="dxa"/>
        </w:tcPr>
        <w:p w:rsidR="000478EB" w:rsidRPr="001B5854" w:rsidRDefault="00B95CC7" w:rsidP="00287B96">
          <w:pPr>
            <w:pStyle w:val="Pieddepage"/>
            <w:ind w:left="-249"/>
            <w:jc w:val="center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t xml:space="preserve">Page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PAGE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AC7443">
            <w:rPr>
              <w:rFonts w:ascii="Verdana" w:hAnsi="Verdana"/>
              <w:noProof/>
              <w:sz w:val="16"/>
              <w:szCs w:val="18"/>
            </w:rPr>
            <w:t>6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  <w:r w:rsidRPr="001B5854">
            <w:rPr>
              <w:rFonts w:ascii="Verdana" w:hAnsi="Verdana"/>
              <w:sz w:val="16"/>
              <w:szCs w:val="18"/>
            </w:rPr>
            <w:t xml:space="preserve"> sur </w:t>
          </w: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NUMPAGES  \* Arabic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AC7443">
            <w:rPr>
              <w:rFonts w:ascii="Verdana" w:hAnsi="Verdana"/>
              <w:noProof/>
              <w:sz w:val="16"/>
              <w:szCs w:val="18"/>
            </w:rPr>
            <w:t>6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  <w:tc>
        <w:tcPr>
          <w:tcW w:w="4678" w:type="dxa"/>
        </w:tcPr>
        <w:p w:rsidR="000478EB" w:rsidRPr="001B5854" w:rsidRDefault="00D65D83" w:rsidP="007F3658">
          <w:pPr>
            <w:pStyle w:val="Pieddepage"/>
            <w:jc w:val="right"/>
            <w:rPr>
              <w:rFonts w:ascii="Verdana" w:hAnsi="Verdana"/>
              <w:sz w:val="16"/>
              <w:szCs w:val="18"/>
            </w:rPr>
          </w:pPr>
          <w:r w:rsidRPr="001B5854">
            <w:rPr>
              <w:rFonts w:ascii="Verdana" w:hAnsi="Verdana"/>
              <w:sz w:val="16"/>
              <w:szCs w:val="18"/>
            </w:rPr>
            <w:fldChar w:fldCharType="begin"/>
          </w:r>
          <w:r w:rsidRPr="001B5854">
            <w:rPr>
              <w:rFonts w:ascii="Verdana" w:hAnsi="Verdana"/>
              <w:sz w:val="16"/>
              <w:szCs w:val="18"/>
            </w:rPr>
            <w:instrText xml:space="preserve"> FILENAME   \* MERGEFORMAT </w:instrText>
          </w:r>
          <w:r w:rsidRPr="001B5854">
            <w:rPr>
              <w:rFonts w:ascii="Verdana" w:hAnsi="Verdana"/>
              <w:sz w:val="16"/>
              <w:szCs w:val="18"/>
            </w:rPr>
            <w:fldChar w:fldCharType="separate"/>
          </w:r>
          <w:r w:rsidR="00292A7F">
            <w:rPr>
              <w:rFonts w:ascii="Verdana" w:hAnsi="Verdana"/>
              <w:noProof/>
              <w:sz w:val="16"/>
              <w:szCs w:val="18"/>
            </w:rPr>
            <w:t>R-P_031-DavidStefanSamuelAlexis-ERP</w:t>
          </w:r>
          <w:r w:rsidRPr="001B5854">
            <w:rPr>
              <w:rFonts w:ascii="Verdana" w:hAnsi="Verdana"/>
              <w:sz w:val="16"/>
              <w:szCs w:val="18"/>
            </w:rPr>
            <w:fldChar w:fldCharType="end"/>
          </w:r>
        </w:p>
      </w:tc>
    </w:tr>
  </w:tbl>
  <w:p w:rsidR="00D826EB" w:rsidRPr="00D65D83" w:rsidRDefault="00D826EB">
    <w:pPr>
      <w:rPr>
        <w:rFonts w:ascii="Verdana" w:hAnsi="Verdan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E1B" w:rsidRDefault="00A86E1B" w:rsidP="007E57B6">
      <w:pPr>
        <w:spacing w:after="0" w:line="240" w:lineRule="auto"/>
      </w:pPr>
      <w:r>
        <w:separator/>
      </w:r>
    </w:p>
  </w:footnote>
  <w:footnote w:type="continuationSeparator" w:id="0">
    <w:p w:rsidR="00A86E1B" w:rsidRDefault="00A86E1B" w:rsidP="007E5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07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1422"/>
      <w:gridCol w:w="3260"/>
      <w:gridCol w:w="2835"/>
    </w:tblGrid>
    <w:tr w:rsidR="000478EB" w:rsidRPr="007C28E8" w:rsidTr="0069101A">
      <w:trPr>
        <w:trHeight w:val="557"/>
      </w:trPr>
      <w:tc>
        <w:tcPr>
          <w:tcW w:w="1555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4"/>
            </w:rPr>
          </w:pPr>
          <w:r w:rsidRPr="007C28E8">
            <w:rPr>
              <w:rFonts w:ascii="Verdana" w:hAnsi="Verdana"/>
              <w:szCs w:val="24"/>
            </w:rPr>
            <w:t>ETML</w:t>
          </w:r>
        </w:p>
      </w:tc>
      <w:tc>
        <w:tcPr>
          <w:tcW w:w="1422" w:type="dxa"/>
          <w:vAlign w:val="center"/>
        </w:tcPr>
        <w:p w:rsidR="000478EB" w:rsidRPr="007C28E8" w:rsidRDefault="000478EB" w:rsidP="000478EB">
          <w:pPr>
            <w:pStyle w:val="En-tte"/>
            <w:jc w:val="center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 wp14:anchorId="11686A98" wp14:editId="6DCDF5E0">
                <wp:extent cx="322251" cy="295275"/>
                <wp:effectExtent l="0" t="0" r="1905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64" cy="295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DC17A4" w:rsidRPr="007C28E8">
            <w:rPr>
              <w:rFonts w:ascii="Verdana" w:hAnsi="Verdana"/>
              <w:szCs w:val="26"/>
            </w:rPr>
            <w:t>P_031</w:t>
          </w:r>
        </w:p>
      </w:tc>
      <w:tc>
        <w:tcPr>
          <w:tcW w:w="3260" w:type="dxa"/>
          <w:vAlign w:val="center"/>
        </w:tcPr>
        <w:p w:rsidR="000478EB" w:rsidRPr="007C28E8" w:rsidRDefault="000478EB" w:rsidP="007F3658">
          <w:pPr>
            <w:pStyle w:val="En-tte"/>
            <w:jc w:val="center"/>
            <w:rPr>
              <w:rFonts w:ascii="Verdana" w:hAnsi="Verdana"/>
              <w:szCs w:val="20"/>
            </w:rPr>
          </w:pPr>
        </w:p>
      </w:tc>
      <w:tc>
        <w:tcPr>
          <w:tcW w:w="2835" w:type="dxa"/>
          <w:vAlign w:val="center"/>
        </w:tcPr>
        <w:p w:rsidR="000478EB" w:rsidRPr="007C28E8" w:rsidRDefault="00B95CC7" w:rsidP="007F3658">
          <w:pPr>
            <w:pStyle w:val="En-tte"/>
            <w:jc w:val="right"/>
            <w:rPr>
              <w:rFonts w:ascii="Verdana" w:hAnsi="Verdana"/>
              <w:szCs w:val="26"/>
            </w:rPr>
          </w:pPr>
          <w:r w:rsidRPr="007C28E8">
            <w:rPr>
              <w:rFonts w:ascii="Verdana" w:hAnsi="Verdana"/>
              <w:noProof/>
              <w:szCs w:val="26"/>
              <w:lang w:eastAsia="fr-CH"/>
            </w:rPr>
            <w:drawing>
              <wp:inline distT="0" distB="0" distL="0" distR="0">
                <wp:extent cx="1325245" cy="321945"/>
                <wp:effectExtent l="0" t="0" r="8255" b="190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INF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245" cy="321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57B6" w:rsidRDefault="007E57B6" w:rsidP="002E2A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EC8"/>
    <w:multiLevelType w:val="hybridMultilevel"/>
    <w:tmpl w:val="D8B673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F2553"/>
    <w:multiLevelType w:val="hybridMultilevel"/>
    <w:tmpl w:val="2D12775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31140983"/>
    <w:multiLevelType w:val="hybridMultilevel"/>
    <w:tmpl w:val="7624B13A"/>
    <w:lvl w:ilvl="0" w:tplc="9822FF2C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16C4"/>
    <w:multiLevelType w:val="hybridMultilevel"/>
    <w:tmpl w:val="F01E753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C72C7"/>
    <w:multiLevelType w:val="hybridMultilevel"/>
    <w:tmpl w:val="0D829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D73A5"/>
    <w:multiLevelType w:val="hybridMultilevel"/>
    <w:tmpl w:val="639491C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C6706BC"/>
    <w:multiLevelType w:val="hybridMultilevel"/>
    <w:tmpl w:val="28C438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97C6A"/>
    <w:multiLevelType w:val="hybridMultilevel"/>
    <w:tmpl w:val="5FB2B32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4DB31FB7"/>
    <w:multiLevelType w:val="hybridMultilevel"/>
    <w:tmpl w:val="C32E50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A53"/>
    <w:multiLevelType w:val="multilevel"/>
    <w:tmpl w:val="D3E6A94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21D6B5F"/>
    <w:multiLevelType w:val="hybridMultilevel"/>
    <w:tmpl w:val="E6B8BF62"/>
    <w:lvl w:ilvl="0" w:tplc="FFAC04DC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sz w:val="32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875017"/>
    <w:multiLevelType w:val="hybridMultilevel"/>
    <w:tmpl w:val="F1F26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72162"/>
    <w:multiLevelType w:val="hybridMultilevel"/>
    <w:tmpl w:val="41A0E39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8B66792"/>
    <w:multiLevelType w:val="hybridMultilevel"/>
    <w:tmpl w:val="2B26C0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C5B44"/>
    <w:multiLevelType w:val="multilevel"/>
    <w:tmpl w:val="09242348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3409" w:hanging="432"/>
      </w:pPr>
      <w:rPr>
        <w:rFonts w:ascii="Verdana" w:hAnsi="Verdana" w:hint="default"/>
        <w:b/>
        <w:i w:val="0"/>
        <w:caps w:val="0"/>
        <w:strike w:val="0"/>
        <w:dstrike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DC9778D"/>
    <w:multiLevelType w:val="hybridMultilevel"/>
    <w:tmpl w:val="789A50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723DF"/>
    <w:multiLevelType w:val="hybridMultilevel"/>
    <w:tmpl w:val="FDDA46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5048D"/>
    <w:multiLevelType w:val="hybridMultilevel"/>
    <w:tmpl w:val="833AB10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4"/>
  </w:num>
  <w:num w:numId="5">
    <w:abstractNumId w:val="8"/>
  </w:num>
  <w:num w:numId="6">
    <w:abstractNumId w:val="3"/>
  </w:num>
  <w:num w:numId="7">
    <w:abstractNumId w:val="13"/>
  </w:num>
  <w:num w:numId="8">
    <w:abstractNumId w:val="15"/>
  </w:num>
  <w:num w:numId="9">
    <w:abstractNumId w:val="11"/>
  </w:num>
  <w:num w:numId="10">
    <w:abstractNumId w:val="16"/>
  </w:num>
  <w:num w:numId="11">
    <w:abstractNumId w:val="0"/>
  </w:num>
  <w:num w:numId="12">
    <w:abstractNumId w:val="5"/>
  </w:num>
  <w:num w:numId="13">
    <w:abstractNumId w:val="7"/>
  </w:num>
  <w:num w:numId="14">
    <w:abstractNumId w:val="1"/>
  </w:num>
  <w:num w:numId="15">
    <w:abstractNumId w:val="12"/>
  </w:num>
  <w:num w:numId="16">
    <w:abstractNumId w:val="4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45"/>
    <w:rsid w:val="000060D3"/>
    <w:rsid w:val="000121E6"/>
    <w:rsid w:val="00021891"/>
    <w:rsid w:val="00042F38"/>
    <w:rsid w:val="000478EB"/>
    <w:rsid w:val="00054ABA"/>
    <w:rsid w:val="00064E28"/>
    <w:rsid w:val="0007134A"/>
    <w:rsid w:val="0007696A"/>
    <w:rsid w:val="00083563"/>
    <w:rsid w:val="00090BCE"/>
    <w:rsid w:val="00095885"/>
    <w:rsid w:val="000D70D8"/>
    <w:rsid w:val="000F4FDE"/>
    <w:rsid w:val="00103034"/>
    <w:rsid w:val="00106B35"/>
    <w:rsid w:val="0010707E"/>
    <w:rsid w:val="00113CF7"/>
    <w:rsid w:val="001175BE"/>
    <w:rsid w:val="0012660A"/>
    <w:rsid w:val="00131056"/>
    <w:rsid w:val="001408C8"/>
    <w:rsid w:val="001539F4"/>
    <w:rsid w:val="00154F68"/>
    <w:rsid w:val="001643C4"/>
    <w:rsid w:val="0016632A"/>
    <w:rsid w:val="0017065D"/>
    <w:rsid w:val="00171859"/>
    <w:rsid w:val="00175F78"/>
    <w:rsid w:val="00192509"/>
    <w:rsid w:val="001B4E02"/>
    <w:rsid w:val="001B5854"/>
    <w:rsid w:val="001C2B3A"/>
    <w:rsid w:val="001C3CB3"/>
    <w:rsid w:val="001D32BE"/>
    <w:rsid w:val="001E5A7A"/>
    <w:rsid w:val="001F62D3"/>
    <w:rsid w:val="00200CB0"/>
    <w:rsid w:val="00235C4C"/>
    <w:rsid w:val="00235DB9"/>
    <w:rsid w:val="00237489"/>
    <w:rsid w:val="00243964"/>
    <w:rsid w:val="00287B96"/>
    <w:rsid w:val="00292A7F"/>
    <w:rsid w:val="002951B1"/>
    <w:rsid w:val="00297D6E"/>
    <w:rsid w:val="002A3A26"/>
    <w:rsid w:val="002B4E52"/>
    <w:rsid w:val="002B519D"/>
    <w:rsid w:val="002B6581"/>
    <w:rsid w:val="002C03B0"/>
    <w:rsid w:val="002C2428"/>
    <w:rsid w:val="002D374F"/>
    <w:rsid w:val="002E2A4B"/>
    <w:rsid w:val="002F1CCB"/>
    <w:rsid w:val="002F70D4"/>
    <w:rsid w:val="00310596"/>
    <w:rsid w:val="0031290E"/>
    <w:rsid w:val="00315361"/>
    <w:rsid w:val="0032189F"/>
    <w:rsid w:val="00352E70"/>
    <w:rsid w:val="00366510"/>
    <w:rsid w:val="00366B83"/>
    <w:rsid w:val="00371EA8"/>
    <w:rsid w:val="003935BB"/>
    <w:rsid w:val="003A0F31"/>
    <w:rsid w:val="003A6743"/>
    <w:rsid w:val="003B3E3D"/>
    <w:rsid w:val="003B761E"/>
    <w:rsid w:val="003C548C"/>
    <w:rsid w:val="003C5704"/>
    <w:rsid w:val="003C77D5"/>
    <w:rsid w:val="003F4000"/>
    <w:rsid w:val="00400801"/>
    <w:rsid w:val="00405EEF"/>
    <w:rsid w:val="004073CA"/>
    <w:rsid w:val="0041751F"/>
    <w:rsid w:val="00424926"/>
    <w:rsid w:val="00446D7B"/>
    <w:rsid w:val="00452036"/>
    <w:rsid w:val="004702F1"/>
    <w:rsid w:val="00470CBE"/>
    <w:rsid w:val="0047156C"/>
    <w:rsid w:val="004920B7"/>
    <w:rsid w:val="0049423E"/>
    <w:rsid w:val="004A32A6"/>
    <w:rsid w:val="004C0CDD"/>
    <w:rsid w:val="004C1D17"/>
    <w:rsid w:val="004C23F9"/>
    <w:rsid w:val="004C6E8F"/>
    <w:rsid w:val="004E0E17"/>
    <w:rsid w:val="00500F4C"/>
    <w:rsid w:val="005025FB"/>
    <w:rsid w:val="0050282A"/>
    <w:rsid w:val="0050518C"/>
    <w:rsid w:val="00522647"/>
    <w:rsid w:val="0053355A"/>
    <w:rsid w:val="0054378D"/>
    <w:rsid w:val="00557AF7"/>
    <w:rsid w:val="00575395"/>
    <w:rsid w:val="0058186F"/>
    <w:rsid w:val="005821A7"/>
    <w:rsid w:val="005D5B26"/>
    <w:rsid w:val="005D614F"/>
    <w:rsid w:val="005F50A0"/>
    <w:rsid w:val="006012CD"/>
    <w:rsid w:val="00602556"/>
    <w:rsid w:val="006116C8"/>
    <w:rsid w:val="00613E4E"/>
    <w:rsid w:val="00621AE8"/>
    <w:rsid w:val="00623DAC"/>
    <w:rsid w:val="00626B8A"/>
    <w:rsid w:val="00630223"/>
    <w:rsid w:val="00632E0E"/>
    <w:rsid w:val="006343CB"/>
    <w:rsid w:val="006527AA"/>
    <w:rsid w:val="006534C0"/>
    <w:rsid w:val="0067415A"/>
    <w:rsid w:val="00683D25"/>
    <w:rsid w:val="0069101A"/>
    <w:rsid w:val="00691295"/>
    <w:rsid w:val="006A5A5F"/>
    <w:rsid w:val="006D1EF5"/>
    <w:rsid w:val="006F1BB4"/>
    <w:rsid w:val="006F381A"/>
    <w:rsid w:val="00705C2C"/>
    <w:rsid w:val="0071663B"/>
    <w:rsid w:val="00726A90"/>
    <w:rsid w:val="0074376E"/>
    <w:rsid w:val="0074519B"/>
    <w:rsid w:val="0075047F"/>
    <w:rsid w:val="00754B56"/>
    <w:rsid w:val="007554DF"/>
    <w:rsid w:val="00757C18"/>
    <w:rsid w:val="00763DDD"/>
    <w:rsid w:val="00780ACC"/>
    <w:rsid w:val="00782E6A"/>
    <w:rsid w:val="007955AD"/>
    <w:rsid w:val="007A0309"/>
    <w:rsid w:val="007A5989"/>
    <w:rsid w:val="007C28E8"/>
    <w:rsid w:val="007C6D86"/>
    <w:rsid w:val="007D1331"/>
    <w:rsid w:val="007E4610"/>
    <w:rsid w:val="007E57B6"/>
    <w:rsid w:val="007F3658"/>
    <w:rsid w:val="00811690"/>
    <w:rsid w:val="008162C5"/>
    <w:rsid w:val="008256EC"/>
    <w:rsid w:val="00830D17"/>
    <w:rsid w:val="00840C0F"/>
    <w:rsid w:val="0084328A"/>
    <w:rsid w:val="0084720D"/>
    <w:rsid w:val="00850B8E"/>
    <w:rsid w:val="008525A6"/>
    <w:rsid w:val="0087193E"/>
    <w:rsid w:val="00874EDF"/>
    <w:rsid w:val="00883F3D"/>
    <w:rsid w:val="008B4DC6"/>
    <w:rsid w:val="008C5045"/>
    <w:rsid w:val="008D5B47"/>
    <w:rsid w:val="008E6602"/>
    <w:rsid w:val="008E67B2"/>
    <w:rsid w:val="008F541D"/>
    <w:rsid w:val="0090595C"/>
    <w:rsid w:val="00906ADE"/>
    <w:rsid w:val="00921E57"/>
    <w:rsid w:val="00941D4E"/>
    <w:rsid w:val="00945060"/>
    <w:rsid w:val="00967DB8"/>
    <w:rsid w:val="00976E21"/>
    <w:rsid w:val="00987319"/>
    <w:rsid w:val="009A02C3"/>
    <w:rsid w:val="009A0A56"/>
    <w:rsid w:val="009B1D11"/>
    <w:rsid w:val="00A23181"/>
    <w:rsid w:val="00A24FAA"/>
    <w:rsid w:val="00A50FEE"/>
    <w:rsid w:val="00A538A7"/>
    <w:rsid w:val="00A5695B"/>
    <w:rsid w:val="00A571B0"/>
    <w:rsid w:val="00A86E1B"/>
    <w:rsid w:val="00A94EFE"/>
    <w:rsid w:val="00AA3B36"/>
    <w:rsid w:val="00AB200B"/>
    <w:rsid w:val="00AC5199"/>
    <w:rsid w:val="00AC7443"/>
    <w:rsid w:val="00AD6579"/>
    <w:rsid w:val="00AE0EF7"/>
    <w:rsid w:val="00AE736E"/>
    <w:rsid w:val="00AF44B8"/>
    <w:rsid w:val="00B003E2"/>
    <w:rsid w:val="00B00E36"/>
    <w:rsid w:val="00B04B3C"/>
    <w:rsid w:val="00B211F9"/>
    <w:rsid w:val="00B26E8F"/>
    <w:rsid w:val="00B30648"/>
    <w:rsid w:val="00B34E93"/>
    <w:rsid w:val="00B36FFF"/>
    <w:rsid w:val="00B43B96"/>
    <w:rsid w:val="00B65E11"/>
    <w:rsid w:val="00B95CC7"/>
    <w:rsid w:val="00B96ABD"/>
    <w:rsid w:val="00BB729E"/>
    <w:rsid w:val="00BB7B72"/>
    <w:rsid w:val="00BD1D81"/>
    <w:rsid w:val="00BD2545"/>
    <w:rsid w:val="00BF28FC"/>
    <w:rsid w:val="00BF3067"/>
    <w:rsid w:val="00BF4261"/>
    <w:rsid w:val="00BF4DF9"/>
    <w:rsid w:val="00BF75A0"/>
    <w:rsid w:val="00C105B7"/>
    <w:rsid w:val="00C13B10"/>
    <w:rsid w:val="00C13B4D"/>
    <w:rsid w:val="00C1765B"/>
    <w:rsid w:val="00C2043F"/>
    <w:rsid w:val="00C311C5"/>
    <w:rsid w:val="00C35D18"/>
    <w:rsid w:val="00C45F95"/>
    <w:rsid w:val="00C479C1"/>
    <w:rsid w:val="00C5418E"/>
    <w:rsid w:val="00C56451"/>
    <w:rsid w:val="00C57BBD"/>
    <w:rsid w:val="00C67272"/>
    <w:rsid w:val="00C74248"/>
    <w:rsid w:val="00C7665D"/>
    <w:rsid w:val="00C77BB1"/>
    <w:rsid w:val="00C902C9"/>
    <w:rsid w:val="00C94389"/>
    <w:rsid w:val="00C94EEE"/>
    <w:rsid w:val="00CA3678"/>
    <w:rsid w:val="00CD1FAD"/>
    <w:rsid w:val="00CD31CF"/>
    <w:rsid w:val="00CE164E"/>
    <w:rsid w:val="00CE4D91"/>
    <w:rsid w:val="00CF0163"/>
    <w:rsid w:val="00CF7AEE"/>
    <w:rsid w:val="00D025FD"/>
    <w:rsid w:val="00D225BD"/>
    <w:rsid w:val="00D3278F"/>
    <w:rsid w:val="00D35993"/>
    <w:rsid w:val="00D3670C"/>
    <w:rsid w:val="00D50E8F"/>
    <w:rsid w:val="00D56C0B"/>
    <w:rsid w:val="00D64C2E"/>
    <w:rsid w:val="00D65D83"/>
    <w:rsid w:val="00D66726"/>
    <w:rsid w:val="00D74E9F"/>
    <w:rsid w:val="00D826EB"/>
    <w:rsid w:val="00D928D5"/>
    <w:rsid w:val="00DA6327"/>
    <w:rsid w:val="00DB0556"/>
    <w:rsid w:val="00DB5AD4"/>
    <w:rsid w:val="00DC17A4"/>
    <w:rsid w:val="00DC5950"/>
    <w:rsid w:val="00DF4627"/>
    <w:rsid w:val="00E016A2"/>
    <w:rsid w:val="00E11300"/>
    <w:rsid w:val="00E23C7C"/>
    <w:rsid w:val="00E24D31"/>
    <w:rsid w:val="00E31395"/>
    <w:rsid w:val="00E46115"/>
    <w:rsid w:val="00E515A2"/>
    <w:rsid w:val="00E55656"/>
    <w:rsid w:val="00E57A5D"/>
    <w:rsid w:val="00E706BE"/>
    <w:rsid w:val="00E82619"/>
    <w:rsid w:val="00E84A0B"/>
    <w:rsid w:val="00E86320"/>
    <w:rsid w:val="00E912C7"/>
    <w:rsid w:val="00E921ED"/>
    <w:rsid w:val="00E9470F"/>
    <w:rsid w:val="00EA0961"/>
    <w:rsid w:val="00EB2304"/>
    <w:rsid w:val="00EB25AE"/>
    <w:rsid w:val="00EC4AB1"/>
    <w:rsid w:val="00EC6B8F"/>
    <w:rsid w:val="00EF2152"/>
    <w:rsid w:val="00F01303"/>
    <w:rsid w:val="00F25D65"/>
    <w:rsid w:val="00F343C7"/>
    <w:rsid w:val="00F46D2E"/>
    <w:rsid w:val="00F63650"/>
    <w:rsid w:val="00F67751"/>
    <w:rsid w:val="00F7633B"/>
    <w:rsid w:val="00F8085D"/>
    <w:rsid w:val="00F80955"/>
    <w:rsid w:val="00F81995"/>
    <w:rsid w:val="00F81DCE"/>
    <w:rsid w:val="00FA60D1"/>
    <w:rsid w:val="00FC04A9"/>
    <w:rsid w:val="00FC646B"/>
    <w:rsid w:val="00FC659F"/>
    <w:rsid w:val="00FE413C"/>
    <w:rsid w:val="00FF1DCE"/>
    <w:rsid w:val="00FF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38B58"/>
  <w15:chartTrackingRefBased/>
  <w15:docId w15:val="{21F58195-DFE3-4FED-8AE3-AF1F7B6F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59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C902C9"/>
    <w:pPr>
      <w:keepNext/>
      <w:keepLines/>
      <w:numPr>
        <w:numId w:val="4"/>
      </w:numPr>
      <w:spacing w:before="180" w:after="60" w:line="480" w:lineRule="auto"/>
      <w:outlineLvl w:val="0"/>
    </w:pPr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C9"/>
    <w:pPr>
      <w:keepNext/>
      <w:keepLines/>
      <w:numPr>
        <w:ilvl w:val="1"/>
        <w:numId w:val="4"/>
      </w:numPr>
      <w:spacing w:before="40" w:after="0" w:line="360" w:lineRule="auto"/>
      <w:ind w:left="792"/>
      <w:outlineLvl w:val="1"/>
    </w:pPr>
    <w:rPr>
      <w:rFonts w:ascii="Verdana" w:eastAsiaTheme="majorEastAsia" w:hAnsi="Verdana" w:cstheme="majorBidi"/>
      <w:b/>
      <w:sz w:val="28"/>
      <w:szCs w:val="2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5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57B6"/>
  </w:style>
  <w:style w:type="paragraph" w:styleId="Pieddepage">
    <w:name w:val="footer"/>
    <w:basedOn w:val="Normal"/>
    <w:link w:val="PieddepageCar"/>
    <w:uiPriority w:val="99"/>
    <w:unhideWhenUsed/>
    <w:rsid w:val="00B95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5CC7"/>
  </w:style>
  <w:style w:type="table" w:styleId="Grilledutableau">
    <w:name w:val="Table Grid"/>
    <w:basedOn w:val="TableauNormal"/>
    <w:uiPriority w:val="39"/>
    <w:rsid w:val="002E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1D17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F8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8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ionintense">
    <w:name w:val="Intense Quote"/>
    <w:basedOn w:val="Titre"/>
    <w:next w:val="Titre"/>
    <w:link w:val="CitationintenseCar"/>
    <w:uiPriority w:val="30"/>
    <w:qFormat/>
    <w:rsid w:val="00E016A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Century Gothic" w:hAnsi="Century Gothic"/>
      <w:iCs/>
      <w:color w:val="2F5496" w:themeColor="accent5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16A2"/>
    <w:rPr>
      <w:rFonts w:ascii="Century Gothic" w:eastAsiaTheme="majorEastAsia" w:hAnsi="Century Gothic" w:cstheme="majorBidi"/>
      <w:iCs/>
      <w:color w:val="2F5496" w:themeColor="accent5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902C9"/>
    <w:rPr>
      <w:rFonts w:ascii="Verdana" w:eastAsia="Times New Roman" w:hAnsi="Verdana" w:cs="Arial"/>
      <w:b/>
      <w:bCs/>
      <w:caps/>
      <w:kern w:val="32"/>
      <w:sz w:val="32"/>
      <w:szCs w:val="3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902C9"/>
    <w:rPr>
      <w:rFonts w:ascii="Verdana" w:eastAsiaTheme="majorEastAsia" w:hAnsi="Verdana" w:cstheme="majorBidi"/>
      <w:b/>
      <w:sz w:val="28"/>
      <w:szCs w:val="26"/>
      <w:lang w:eastAsia="fr-CH"/>
    </w:rPr>
  </w:style>
  <w:style w:type="paragraph" w:customStyle="1" w:styleId="ParagrapheRapport">
    <w:name w:val="Paragraphe Rapport"/>
    <w:basedOn w:val="Normal"/>
    <w:link w:val="ParagrapheRapportCar"/>
    <w:qFormat/>
    <w:rsid w:val="00EC4AB1"/>
    <w:pPr>
      <w:ind w:left="1418"/>
      <w:jc w:val="both"/>
    </w:pPr>
    <w:rPr>
      <w:rFonts w:ascii="Verdana" w:hAnsi="Verdan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13E4E"/>
    <w:pPr>
      <w:tabs>
        <w:tab w:val="left" w:pos="440"/>
        <w:tab w:val="right" w:leader="dot" w:pos="9062"/>
      </w:tabs>
      <w:spacing w:after="100"/>
    </w:pPr>
    <w:rPr>
      <w:rFonts w:ascii="Verdana" w:hAnsi="Verdana"/>
      <w:b/>
      <w:caps/>
      <w:noProof/>
      <w:sz w:val="20"/>
    </w:rPr>
  </w:style>
  <w:style w:type="character" w:customStyle="1" w:styleId="ParagrapheRapportCar">
    <w:name w:val="Paragraphe Rapport Car"/>
    <w:basedOn w:val="Policepardfaut"/>
    <w:link w:val="ParagrapheRapport"/>
    <w:rsid w:val="00EC4AB1"/>
    <w:rPr>
      <w:rFonts w:ascii="Verdana" w:hAnsi="Verdana"/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613E4E"/>
    <w:pPr>
      <w:spacing w:after="100"/>
      <w:ind w:left="220"/>
    </w:pPr>
    <w:rPr>
      <w:rFonts w:ascii="Verdana" w:hAnsi="Verdana"/>
      <w:sz w:val="20"/>
    </w:rPr>
  </w:style>
  <w:style w:type="paragraph" w:styleId="Sansinterligne">
    <w:name w:val="No Spacing"/>
    <w:uiPriority w:val="1"/>
    <w:qFormat/>
    <w:rsid w:val="00D64C2E"/>
    <w:pPr>
      <w:spacing w:after="0" w:line="240" w:lineRule="auto"/>
    </w:pPr>
    <w:rPr>
      <w:rFonts w:ascii="Century Gothic" w:hAnsi="Century Gothic"/>
    </w:rPr>
  </w:style>
  <w:style w:type="paragraph" w:styleId="Paragraphedeliste">
    <w:name w:val="List Paragraph"/>
    <w:basedOn w:val="Normal"/>
    <w:uiPriority w:val="34"/>
    <w:qFormat/>
    <w:rsid w:val="00C35D1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750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ausimple5">
    <w:name w:val="Plain Table 5"/>
    <w:basedOn w:val="TableauNormal"/>
    <w:uiPriority w:val="45"/>
    <w:rsid w:val="0013105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1310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7Couleur">
    <w:name w:val="Grid Table 7 Colorful"/>
    <w:basedOn w:val="TableauNormal"/>
    <w:uiPriority w:val="52"/>
    <w:rsid w:val="001310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2A3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qlines.com/onli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urnkeylinux.org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sql.oracle.com/apex/f?p=590:41:13046656279799:::41:P41_ID:14840577603062916835988223855116448201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FC\Mod&#232;les%20ETML\Word\Mod&#232;le-En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9AE9-6C04-4FE9-8892-120FFFA8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Modèle-EnTete-PP</Template>
  <TotalTime>744</TotalTime>
  <Pages>6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Dieperink</dc:creator>
  <cp:keywords/>
  <dc:description/>
  <cp:lastModifiedBy>David Dieperink</cp:lastModifiedBy>
  <cp:revision>275</cp:revision>
  <cp:lastPrinted>2021-11-24T09:32:00Z</cp:lastPrinted>
  <dcterms:created xsi:type="dcterms:W3CDTF">2021-09-15T07:05:00Z</dcterms:created>
  <dcterms:modified xsi:type="dcterms:W3CDTF">2021-12-22T09:57:00Z</dcterms:modified>
</cp:coreProperties>
</file>